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FD577" w14:textId="77777777" w:rsidR="002E0E82" w:rsidRPr="00D32A58" w:rsidRDefault="00E23DFE">
      <w:pPr>
        <w:pStyle w:val="Date"/>
        <w:rPr>
          <w:lang w:val="da-DK"/>
        </w:rPr>
      </w:pPr>
      <w:r w:rsidRPr="006829B4">
        <w:rPr>
          <w:lang w:val="nb-NO"/>
        </w:rPr>
        <w:t>Olav Sundfør</w:t>
      </w:r>
    </w:p>
    <w:p w14:paraId="388D0E32" w14:textId="77777777" w:rsidR="00E23DFE" w:rsidRPr="006829B4" w:rsidRDefault="00E23DFE" w:rsidP="00E23DFE">
      <w:pPr>
        <w:pStyle w:val="Title"/>
        <w:rPr>
          <w:lang w:val="nb-NO"/>
        </w:rPr>
      </w:pPr>
      <w:r w:rsidRPr="006829B4">
        <w:rPr>
          <w:lang w:val="nb-NO"/>
        </w:rPr>
        <w:t>beskrivelse av database</w:t>
      </w:r>
    </w:p>
    <w:p w14:paraId="16667772" w14:textId="77777777" w:rsidR="00E23DFE" w:rsidRPr="006829B4" w:rsidRDefault="00E23DFE" w:rsidP="00E23DFE">
      <w:pPr>
        <w:rPr>
          <w:lang w:val="nb-NO"/>
        </w:rPr>
      </w:pPr>
    </w:p>
    <w:p w14:paraId="74011DBD" w14:textId="77777777" w:rsidR="00E23DFE" w:rsidRPr="006829B4" w:rsidRDefault="00E23DFE" w:rsidP="00E23DFE">
      <w:pPr>
        <w:rPr>
          <w:lang w:val="nb-NO"/>
        </w:rPr>
      </w:pPr>
    </w:p>
    <w:p w14:paraId="69DEC6E1" w14:textId="77777777" w:rsidR="00E23DFE" w:rsidRPr="006829B4" w:rsidRDefault="00E23DFE" w:rsidP="00E23DFE">
      <w:pPr>
        <w:rPr>
          <w:lang w:val="nb-NO"/>
        </w:rPr>
      </w:pPr>
    </w:p>
    <w:p w14:paraId="2280A33F" w14:textId="77777777" w:rsidR="00E23DFE" w:rsidRPr="00E23DFE" w:rsidRDefault="00E23DFE" w:rsidP="00E23DFE">
      <w:pPr>
        <w:ind w:left="0"/>
        <w:rPr>
          <w:lang w:val="nb-NO"/>
        </w:rPr>
      </w:pPr>
      <w:r w:rsidRPr="00E23DFE">
        <w:rPr>
          <w:lang w:val="nb-NO"/>
        </w:rPr>
        <w:t>Jeg har valgt å lage en database som skal brukes til å holde orden for en bedrift som utplasserer og vedlikeholder automater. Automatene er av den typen som man kjøper varer fra og i dette tilfellet fokuseres det på drikke- og matvarer.</w:t>
      </w:r>
    </w:p>
    <w:p w14:paraId="3C0364E1" w14:textId="77777777" w:rsidR="00E23DFE" w:rsidRPr="00E23DFE" w:rsidRDefault="00E23DFE" w:rsidP="00E23DFE">
      <w:pPr>
        <w:ind w:left="0"/>
        <w:rPr>
          <w:lang w:val="nb-NO"/>
        </w:rPr>
      </w:pPr>
    </w:p>
    <w:p w14:paraId="6941E008" w14:textId="47FD6AEF" w:rsidR="00E23DFE" w:rsidRPr="00E23DFE" w:rsidRDefault="00E23DFE" w:rsidP="00E23DFE">
      <w:pPr>
        <w:ind w:left="0"/>
        <w:rPr>
          <w:lang w:val="nb-NO"/>
        </w:rPr>
      </w:pPr>
      <w:r w:rsidRPr="00E23DFE">
        <w:rPr>
          <w:lang w:val="nb-NO"/>
        </w:rPr>
        <w:t>Bedriften har ansatte som skal sje</w:t>
      </w:r>
      <w:r w:rsidR="00191515">
        <w:rPr>
          <w:lang w:val="nb-NO"/>
        </w:rPr>
        <w:t xml:space="preserve">kke automatene for å se om alt </w:t>
      </w:r>
      <w:r w:rsidRPr="00E23DFE">
        <w:rPr>
          <w:lang w:val="nb-NO"/>
        </w:rPr>
        <w:t xml:space="preserve">er som det skal være; </w:t>
      </w:r>
      <w:r w:rsidR="006829B4">
        <w:rPr>
          <w:lang w:val="nb-NO"/>
        </w:rPr>
        <w:t>vakten</w:t>
      </w:r>
      <w:r w:rsidRPr="00E23DFE">
        <w:rPr>
          <w:lang w:val="nb-NO"/>
        </w:rPr>
        <w:t xml:space="preserve"> skal sjekke</w:t>
      </w:r>
      <w:r w:rsidR="00B21F1E">
        <w:rPr>
          <w:lang w:val="nb-NO"/>
        </w:rPr>
        <w:t xml:space="preserve"> at</w:t>
      </w:r>
      <w:r w:rsidRPr="00E23DFE">
        <w:rPr>
          <w:lang w:val="nb-NO"/>
        </w:rPr>
        <w:t xml:space="preserve"> varer er som de skal og lignende.</w:t>
      </w:r>
      <w:r w:rsidR="0057218A">
        <w:rPr>
          <w:lang w:val="nb-NO"/>
        </w:rPr>
        <w:t xml:space="preserve"> Bedriften må vite hvilke vakter som har sjekket en automat.</w:t>
      </w:r>
      <w:r w:rsidRPr="00E23DFE">
        <w:rPr>
          <w:lang w:val="nb-NO"/>
        </w:rPr>
        <w:t xml:space="preserve"> En vakt får en fastsatt lønn for hver gang vakten sjekker en automat og en vakt skal kunne sjekke flere </w:t>
      </w:r>
      <w:r w:rsidR="006829B4">
        <w:rPr>
          <w:lang w:val="nb-NO"/>
        </w:rPr>
        <w:t>automater</w:t>
      </w:r>
      <w:r w:rsidRPr="00E23DFE">
        <w:rPr>
          <w:lang w:val="nb-NO"/>
        </w:rPr>
        <w:t>, samt den samme automaten flere ganger.</w:t>
      </w:r>
      <w:r w:rsidR="0057218A">
        <w:rPr>
          <w:lang w:val="nb-NO"/>
        </w:rPr>
        <w:t xml:space="preserve"> Forskjellige vakter har forskjellige lønnsnivåer. Bedriften må også kjenne til navnet på hver vakt. </w:t>
      </w:r>
    </w:p>
    <w:p w14:paraId="1F3C7A03" w14:textId="77777777" w:rsidR="00E23DFE" w:rsidRPr="00E23DFE" w:rsidRDefault="00E23DFE" w:rsidP="00E23DFE">
      <w:pPr>
        <w:ind w:left="0"/>
        <w:rPr>
          <w:lang w:val="nb-NO"/>
        </w:rPr>
      </w:pPr>
    </w:p>
    <w:p w14:paraId="6E21762A" w14:textId="791E23BE" w:rsidR="00E23DFE" w:rsidRPr="00E23DFE" w:rsidRDefault="00E23DFE" w:rsidP="00E23DFE">
      <w:pPr>
        <w:ind w:left="0"/>
        <w:rPr>
          <w:lang w:val="nb-NO"/>
        </w:rPr>
      </w:pPr>
      <w:r w:rsidRPr="00E23DFE">
        <w:rPr>
          <w:lang w:val="nb-NO"/>
        </w:rPr>
        <w:t>Automatene står på forskjellige steder, som databasen skal lagre relevant informasjon om. Info som gjør at en kartløsning kan implementeres er for eksempel relevant. Hvert sted kan tilby flere automater</w:t>
      </w:r>
      <w:r w:rsidR="00E027F9">
        <w:rPr>
          <w:lang w:val="nb-NO"/>
        </w:rPr>
        <w:t>. Databasen</w:t>
      </w:r>
      <w:r w:rsidRPr="00E23DFE">
        <w:rPr>
          <w:lang w:val="nb-NO"/>
        </w:rPr>
        <w:t xml:space="preserve"> skal ikke holde orden på steder som ikke har automater - det anses ikke som en relevant oppgave. Hver automat kan også ha forskjellig kapasitet. Det vil si, hver automat har et maks antall varer som den kan holde på.</w:t>
      </w:r>
    </w:p>
    <w:p w14:paraId="14BF287D" w14:textId="77777777" w:rsidR="00E23DFE" w:rsidRPr="00E23DFE" w:rsidRDefault="00E23DFE" w:rsidP="00E23DFE">
      <w:pPr>
        <w:ind w:left="0"/>
        <w:rPr>
          <w:lang w:val="nb-NO"/>
        </w:rPr>
      </w:pPr>
    </w:p>
    <w:p w14:paraId="04810760" w14:textId="77777777" w:rsidR="00E23DFE" w:rsidRDefault="00E23DFE" w:rsidP="00E23DFE">
      <w:pPr>
        <w:ind w:left="0"/>
      </w:pPr>
      <w:r w:rsidRPr="00E23DFE">
        <w:rPr>
          <w:lang w:val="nb-NO"/>
        </w:rPr>
        <w:t xml:space="preserve">Det skal registreres at en vare eksisterer i en automat, slik at en kunde kan finne den automaten som har ønsket vare. Man skal også ha oversikt over hvor mange eksemplarer av hver vare som finnes i en gitt automat. Hver vare har pris, vare og navn registrert. En vare har også en kategori. Kategorier kan eksistere uten at det eksisterer noen varer som har den kategorien.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et </w:t>
      </w:r>
      <w:proofErr w:type="spellStart"/>
      <w:r>
        <w:t>navn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beskrivelse</w:t>
      </w:r>
      <w:proofErr w:type="spellEnd"/>
      <w:r>
        <w:t>.</w:t>
      </w:r>
      <w:bookmarkStart w:id="0" w:name="_GoBack"/>
      <w:bookmarkEnd w:id="0"/>
    </w:p>
    <w:p w14:paraId="650497AF" w14:textId="77777777" w:rsidR="00E23DFE" w:rsidRPr="00E23DFE" w:rsidRDefault="00E23DFE" w:rsidP="00E23DFE">
      <w:pPr>
        <w:ind w:left="0"/>
      </w:pPr>
    </w:p>
    <w:sectPr w:rsidR="00E23DFE" w:rsidRPr="00E23DFE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94341" w14:textId="77777777" w:rsidR="005233E1" w:rsidRDefault="005233E1">
      <w:pPr>
        <w:spacing w:after="0" w:line="240" w:lineRule="auto"/>
      </w:pPr>
      <w:r>
        <w:separator/>
      </w:r>
    </w:p>
    <w:p w14:paraId="3CD5F832" w14:textId="77777777" w:rsidR="005233E1" w:rsidRDefault="005233E1"/>
  </w:endnote>
  <w:endnote w:type="continuationSeparator" w:id="0">
    <w:p w14:paraId="37290F9C" w14:textId="77777777" w:rsidR="005233E1" w:rsidRDefault="005233E1">
      <w:pPr>
        <w:spacing w:after="0" w:line="240" w:lineRule="auto"/>
      </w:pPr>
      <w:r>
        <w:continuationSeparator/>
      </w:r>
    </w:p>
    <w:p w14:paraId="3D48A81E" w14:textId="77777777" w:rsidR="005233E1" w:rsidRDefault="00523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A77F8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E8108" w14:textId="77777777" w:rsidR="005233E1" w:rsidRDefault="005233E1">
      <w:pPr>
        <w:spacing w:after="0" w:line="240" w:lineRule="auto"/>
      </w:pPr>
      <w:r>
        <w:separator/>
      </w:r>
    </w:p>
    <w:p w14:paraId="37C8B78B" w14:textId="77777777" w:rsidR="005233E1" w:rsidRDefault="005233E1"/>
  </w:footnote>
  <w:footnote w:type="continuationSeparator" w:id="0">
    <w:p w14:paraId="7B5DF417" w14:textId="77777777" w:rsidR="005233E1" w:rsidRDefault="005233E1">
      <w:pPr>
        <w:spacing w:after="0" w:line="240" w:lineRule="auto"/>
      </w:pPr>
      <w:r>
        <w:continuationSeparator/>
      </w:r>
    </w:p>
    <w:p w14:paraId="5E6A1C7A" w14:textId="77777777" w:rsidR="005233E1" w:rsidRDefault="005233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FE"/>
    <w:rsid w:val="0005416B"/>
    <w:rsid w:val="00191515"/>
    <w:rsid w:val="002E0E82"/>
    <w:rsid w:val="00303D0D"/>
    <w:rsid w:val="003067EF"/>
    <w:rsid w:val="0046634B"/>
    <w:rsid w:val="005233E1"/>
    <w:rsid w:val="0057218A"/>
    <w:rsid w:val="006829B4"/>
    <w:rsid w:val="00731239"/>
    <w:rsid w:val="00B21F1E"/>
    <w:rsid w:val="00D32A58"/>
    <w:rsid w:val="00E027F9"/>
    <w:rsid w:val="00E23DFE"/>
    <w:rsid w:val="00E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D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A58"/>
    <w:rPr>
      <w:lang w:val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18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Sundfør</dc:creator>
  <cp:keywords/>
  <dc:description/>
  <cp:lastModifiedBy>Olav Sundfør</cp:lastModifiedBy>
  <cp:revision>4</cp:revision>
  <dcterms:created xsi:type="dcterms:W3CDTF">2017-11-16T18:17:00Z</dcterms:created>
  <dcterms:modified xsi:type="dcterms:W3CDTF">2017-12-02T12:31:00Z</dcterms:modified>
</cp:coreProperties>
</file>